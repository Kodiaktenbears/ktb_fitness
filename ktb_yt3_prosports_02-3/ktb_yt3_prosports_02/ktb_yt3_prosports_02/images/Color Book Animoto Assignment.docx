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127" w:rsidRDefault="604FE9F3" w14:paraId="434FCFD3" w14:textId="77777777" w14:noSpellErr="1">
      <w:r w:rsidR="62716DD8">
        <w:rPr/>
        <w:t>Name:     ________________________________________                        Period: ________________</w:t>
      </w:r>
    </w:p>
    <w:p w:rsidR="008E3985" w:rsidRDefault="008E3985" w14:paraId="434FCFD4" w14:textId="77777777"/>
    <w:p w:rsidR="008E3985" w:rsidRDefault="008E3985" w14:paraId="434FCFD5" w14:textId="77777777"/>
    <w:p w:rsidR="008E3985" w:rsidP="008E3985" w:rsidRDefault="008E3985" w14:paraId="434FCFD7" w14:textId="77777777">
      <w:pPr>
        <w:jc w:val="center"/>
        <w:rPr>
          <w:rFonts w:ascii="Britannic Bold" w:hAnsi="Britannic Bold"/>
          <w:sz w:val="40"/>
        </w:rPr>
      </w:pPr>
    </w:p>
    <w:p w:rsidRPr="008E3985" w:rsidR="008E3985" w:rsidP="62716DD8" w:rsidRDefault="604FE9F3" w14:paraId="434FCFD8" w14:textId="43A88A86" w14:noSpellErr="1">
      <w:pPr>
        <w:jc w:val="center"/>
        <w:rPr>
          <w:rFonts w:ascii="Britannic Bold" w:hAnsi="Britannic Bold"/>
          <w:sz w:val="40"/>
          <w:szCs w:val="40"/>
        </w:rPr>
      </w:pPr>
      <w:r w:rsidRPr="62716DD8" w:rsidR="62716DD8">
        <w:rPr>
          <w:rFonts w:ascii="Britannic Bold" w:hAnsi="Britannic Bold" w:eastAsia="Britannic Bold" w:cs="Britannic Bold"/>
          <w:sz w:val="40"/>
          <w:szCs w:val="40"/>
        </w:rPr>
        <w:t xml:space="preserve">Web Design Color Book </w:t>
      </w:r>
      <w:proofErr w:type="gramStart"/>
      <w:r w:rsidRPr="62716DD8" w:rsidR="62716DD8">
        <w:rPr>
          <w:rFonts w:ascii="Britannic Bold" w:hAnsi="Britannic Bold" w:eastAsia="Britannic Bold" w:cs="Britannic Bold"/>
          <w:sz w:val="40"/>
          <w:szCs w:val="40"/>
        </w:rPr>
        <w:t>Assignment  _</w:t>
      </w:r>
      <w:proofErr w:type="gramEnd"/>
      <w:r w:rsidRPr="62716DD8" w:rsidR="62716DD8">
        <w:rPr>
          <w:rFonts w:ascii="Britannic Bold" w:hAnsi="Britannic Bold" w:eastAsia="Britannic Bold" w:cs="Britannic Bold"/>
          <w:sz w:val="40"/>
          <w:szCs w:val="40"/>
        </w:rPr>
        <w:t>_____/80</w:t>
      </w:r>
    </w:p>
    <w:p w:rsidR="008E3985" w:rsidP="008E3985" w:rsidRDefault="008E3985" w14:paraId="434FCFD9" w14:textId="77777777">
      <w:pPr>
        <w:jc w:val="center"/>
        <w:rPr>
          <w:rFonts w:ascii="Britannic Bold" w:hAnsi="Britannic Bold"/>
        </w:rPr>
      </w:pPr>
    </w:p>
    <w:p w:rsidR="008E3985" w:rsidP="008E3985" w:rsidRDefault="008E3985" w14:paraId="434FCFDA" w14:textId="77777777"/>
    <w:p w:rsidR="00EF6CC9" w:rsidP="62716DD8" w:rsidRDefault="604FE9F3" w14:paraId="7C2A4444" w14:textId="77777777" w14:noSpellErr="1">
      <w:pPr>
        <w:rPr>
          <w:sz w:val="28"/>
          <w:szCs w:val="28"/>
        </w:rPr>
      </w:pPr>
      <w:r w:rsidRPr="62716DD8" w:rsidR="62716DD8">
        <w:rPr>
          <w:b w:val="1"/>
          <w:bCs w:val="1"/>
          <w:sz w:val="28"/>
          <w:szCs w:val="28"/>
          <w:u w:val="single"/>
        </w:rPr>
        <w:t>Instructions:</w:t>
      </w:r>
      <w:r w:rsidRPr="62716DD8" w:rsidR="62716DD8">
        <w:rPr>
          <w:sz w:val="28"/>
          <w:szCs w:val="28"/>
        </w:rPr>
        <w:t xml:space="preserve">  </w:t>
      </w:r>
    </w:p>
    <w:p w:rsidR="00EF6CC9" w:rsidP="62716DD8" w:rsidRDefault="604FE9F3" w14:paraId="4E5F29CA" w14:noSpellErr="1" w14:textId="2026E4EC">
      <w:pPr>
        <w:rPr>
          <w:sz w:val="28"/>
          <w:szCs w:val="28"/>
        </w:rPr>
      </w:pPr>
      <w:r w:rsidRPr="62716DD8" w:rsidR="62716DD8">
        <w:rPr>
          <w:sz w:val="28"/>
          <w:szCs w:val="28"/>
        </w:rPr>
        <w:t xml:space="preserve">Create a </w:t>
      </w:r>
      <w:r w:rsidRPr="62716DD8" w:rsidR="62716DD8">
        <w:rPr>
          <w:sz w:val="28"/>
          <w:szCs w:val="28"/>
        </w:rPr>
        <w:t xml:space="preserve">digital </w:t>
      </w:r>
      <w:r w:rsidRPr="62716DD8" w:rsidR="62716DD8">
        <w:rPr>
          <w:sz w:val="28"/>
          <w:szCs w:val="28"/>
        </w:rPr>
        <w:t xml:space="preserve">“Color Book” showing </w:t>
      </w:r>
    </w:p>
    <w:p w:rsidR="00EF6CC9" w:rsidP="767DD879" w:rsidRDefault="604FE9F3" w14:paraId="4FAEEC90" w14:noSpellErr="1" w14:textId="1EF39E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767DD879" w:rsidR="767DD879">
        <w:rPr>
          <w:sz w:val="28"/>
          <w:szCs w:val="28"/>
        </w:rPr>
        <w:t xml:space="preserve">At least </w:t>
      </w:r>
      <w:r w:rsidRPr="767DD879" w:rsidR="767DD879">
        <w:rPr>
          <w:b w:val="1"/>
          <w:bCs w:val="1"/>
          <w:sz w:val="28"/>
          <w:szCs w:val="28"/>
        </w:rPr>
        <w:t>4 image</w:t>
      </w:r>
      <w:r w:rsidRPr="767DD879" w:rsidR="767DD879">
        <w:rPr>
          <w:b w:val="1"/>
          <w:bCs w:val="1"/>
          <w:sz w:val="28"/>
          <w:szCs w:val="28"/>
        </w:rPr>
        <w:t>s</w:t>
      </w:r>
      <w:r w:rsidRPr="767DD879" w:rsidR="767DD879">
        <w:rPr>
          <w:sz w:val="28"/>
          <w:szCs w:val="28"/>
        </w:rPr>
        <w:t xml:space="preserve"> </w:t>
      </w:r>
      <w:r w:rsidRPr="767DD879" w:rsidR="767DD879">
        <w:rPr>
          <w:sz w:val="28"/>
          <w:szCs w:val="28"/>
        </w:rPr>
        <w:t xml:space="preserve">for each color </w:t>
      </w:r>
      <w:r w:rsidRPr="767DD879" w:rsidR="767DD879">
        <w:rPr>
          <w:sz w:val="28"/>
          <w:szCs w:val="28"/>
        </w:rPr>
        <w:t xml:space="preserve">that represent the feeling or emotion invoked by each color listed in the Web Colors PowerPoint notes (black, white, red, blue, green, yellow, purple, and brown).  </w:t>
      </w:r>
    </w:p>
    <w:p w:rsidRPr="008E3985" w:rsidR="008E3985" w:rsidP="62716DD8" w:rsidRDefault="604FE9F3" w14:paraId="434FCFE0" w14:textId="5AAC688D" w14:noSpellErr="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62716DD8" w:rsidR="62716DD8">
        <w:rPr>
          <w:sz w:val="28"/>
          <w:szCs w:val="28"/>
        </w:rPr>
        <w:t xml:space="preserve">Include </w:t>
      </w:r>
      <w:r w:rsidRPr="62716DD8" w:rsidR="62716DD8">
        <w:rPr>
          <w:b w:val="1"/>
          <w:bCs w:val="1"/>
          <w:sz w:val="28"/>
          <w:szCs w:val="28"/>
        </w:rPr>
        <w:t>a description</w:t>
      </w:r>
      <w:r w:rsidRPr="62716DD8" w:rsidR="62716DD8">
        <w:rPr>
          <w:sz w:val="28"/>
          <w:szCs w:val="28"/>
        </w:rPr>
        <w:t xml:space="preserve"> of the feelings and emotions associated with each color. </w:t>
      </w:r>
    </w:p>
    <w:p w:rsidR="604FE9F3" w:rsidP="62716DD8" w:rsidRDefault="604FE9F3" w14:paraId="31982432" w14:textId="0EA2FE1A" w14:noSpellErr="1">
      <w:pPr>
        <w:numPr>
          <w:ilvl w:val="0"/>
          <w:numId w:val="1"/>
        </w:numPr>
        <w:rPr>
          <w:sz w:val="28"/>
          <w:szCs w:val="28"/>
        </w:rPr>
      </w:pPr>
      <w:r w:rsidRPr="62716DD8" w:rsidR="62716DD8">
        <w:rPr>
          <w:sz w:val="28"/>
          <w:szCs w:val="28"/>
        </w:rPr>
        <w:t xml:space="preserve">You will have </w:t>
      </w:r>
      <w:r w:rsidRPr="62716DD8" w:rsidR="62716DD8">
        <w:rPr>
          <w:sz w:val="28"/>
          <w:szCs w:val="28"/>
        </w:rPr>
        <w:t>a minimum of 9 slides (one for each color and a title slide)</w:t>
      </w:r>
      <w:r w:rsidRPr="62716DD8" w:rsidR="62716DD8">
        <w:rPr>
          <w:sz w:val="28"/>
          <w:szCs w:val="28"/>
        </w:rPr>
        <w:t>.</w:t>
      </w:r>
      <w:r w:rsidRPr="62716DD8" w:rsidR="62716DD8">
        <w:rPr>
          <w:sz w:val="28"/>
          <w:szCs w:val="28"/>
        </w:rPr>
        <w:t xml:space="preserve"> </w:t>
      </w:r>
    </w:p>
    <w:p w:rsidR="009539FE" w:rsidP="62716DD8" w:rsidRDefault="009539FE" w14:paraId="1DFAE0A6" w14:textId="07D9FAD7" w14:noSpellErr="1">
      <w:pPr>
        <w:numPr>
          <w:ilvl w:val="0"/>
          <w:numId w:val="1"/>
        </w:numPr>
        <w:rPr>
          <w:sz w:val="28"/>
          <w:szCs w:val="28"/>
        </w:rPr>
      </w:pPr>
      <w:r w:rsidRPr="62716DD8" w:rsidR="62716DD8">
        <w:rPr>
          <w:sz w:val="28"/>
          <w:szCs w:val="28"/>
        </w:rPr>
        <w:t>Be sure to include your name in your project</w:t>
      </w:r>
    </w:p>
    <w:p w:rsidR="009539FE" w:rsidP="009539FE" w:rsidRDefault="009539FE" w14:paraId="7D016BF4" w14:textId="77777777">
      <w:pPr>
        <w:rPr>
          <w:sz w:val="28"/>
          <w:szCs w:val="28"/>
        </w:rPr>
      </w:pPr>
    </w:p>
    <w:p w:rsidR="009539FE" w:rsidP="767DD879" w:rsidRDefault="009539FE" w14:paraId="5078BDF5" w14:textId="02F83207">
      <w:pPr>
        <w:rPr>
          <w:sz w:val="28"/>
          <w:szCs w:val="28"/>
        </w:rPr>
      </w:pPr>
      <w:proofErr w:type="spellStart"/>
      <w:r w:rsidRPr="767DD879" w:rsidR="767DD879">
        <w:rPr>
          <w:sz w:val="28"/>
          <w:szCs w:val="28"/>
        </w:rPr>
        <w:t>Animoto</w:t>
      </w:r>
      <w:proofErr w:type="spellEnd"/>
      <w:r w:rsidRPr="767DD879" w:rsidR="767DD879">
        <w:rPr>
          <w:sz w:val="28"/>
          <w:szCs w:val="28"/>
        </w:rPr>
        <w:t xml:space="preserve"> – </w:t>
      </w:r>
      <w:r w:rsidRPr="767DD879" w:rsidR="767DD879">
        <w:rPr>
          <w:sz w:val="28"/>
          <w:szCs w:val="28"/>
        </w:rPr>
        <w:t>Video</w:t>
      </w:r>
      <w:r w:rsidRPr="767DD879" w:rsidR="767DD879">
        <w:rPr>
          <w:sz w:val="28"/>
          <w:szCs w:val="28"/>
        </w:rPr>
        <w:t xml:space="preserve"> App:</w:t>
      </w:r>
    </w:p>
    <w:p w:rsidR="009539FE" w:rsidP="62716DD8" w:rsidRDefault="009539FE" w14:paraId="317AACD4" w14:textId="68C0EF04" w14:noSpellErr="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62716DD8" w:rsidR="62716DD8">
        <w:rPr>
          <w:sz w:val="28"/>
          <w:szCs w:val="28"/>
        </w:rPr>
        <w:t xml:space="preserve">Create an account at: </w:t>
      </w:r>
      <w:hyperlink r:id="R6cb09362f40a4014">
        <w:r w:rsidRPr="62716DD8" w:rsidR="62716DD8">
          <w:rPr>
            <w:rStyle w:val="Hyperlink"/>
            <w:sz w:val="28"/>
            <w:szCs w:val="28"/>
          </w:rPr>
          <w:t>https://animoto.com/</w:t>
        </w:r>
      </w:hyperlink>
    </w:p>
    <w:p w:rsidR="009539FE" w:rsidP="62716DD8" w:rsidRDefault="009539FE" w14:paraId="06568567" w14:textId="7B1B61AD" w14:noSpellErr="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62716DD8" w:rsidR="62716DD8">
        <w:rPr>
          <w:sz w:val="28"/>
          <w:szCs w:val="28"/>
        </w:rPr>
        <w:t xml:space="preserve">Step-by-step instructions for creating your project: </w:t>
      </w:r>
      <w:hyperlink r:id="Rba3d7d1f4da24cb0">
        <w:r w:rsidRPr="62716DD8" w:rsidR="62716DD8">
          <w:rPr>
            <w:rStyle w:val="Hyperlink"/>
            <w:sz w:val="28"/>
            <w:szCs w:val="28"/>
          </w:rPr>
          <w:t>https://animoto.com/blog/news/creating-your-first-animoto-video/</w:t>
        </w:r>
      </w:hyperlink>
    </w:p>
    <w:p w:rsidRPr="009539FE" w:rsidR="009539FE" w:rsidP="62716DD8" w:rsidRDefault="009539FE" w14:paraId="46858717" w14:textId="129D7DDB" w14:noSpellErr="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62716DD8" w:rsidR="62716DD8">
        <w:rPr>
          <w:sz w:val="28"/>
          <w:szCs w:val="28"/>
        </w:rPr>
        <w:t xml:space="preserve">Tip: </w:t>
      </w:r>
      <w:proofErr w:type="gramStart"/>
      <w:r w:rsidRPr="62716DD8" w:rsidR="62716DD8">
        <w:rPr>
          <w:sz w:val="28"/>
          <w:szCs w:val="28"/>
        </w:rPr>
        <w:t>the</w:t>
      </w:r>
      <w:proofErr w:type="gramEnd"/>
      <w:r w:rsidRPr="62716DD8" w:rsidR="62716DD8">
        <w:rPr>
          <w:sz w:val="28"/>
          <w:szCs w:val="28"/>
        </w:rPr>
        <w:t xml:space="preserve"> Marketing Video Builder has better options to work with.</w:t>
      </w:r>
    </w:p>
    <w:p w:rsidR="009539FE" w:rsidP="008E3985" w:rsidRDefault="009539FE" w14:paraId="63FA8D48" w14:textId="77777777">
      <w:pPr>
        <w:rPr>
          <w:sz w:val="28"/>
          <w:szCs w:val="28"/>
        </w:rPr>
      </w:pPr>
    </w:p>
    <w:p w:rsidR="00EF6CC9" w:rsidP="62716DD8" w:rsidRDefault="604FE9F3" w14:paraId="1591B4C4" w14:textId="3EF1F96C" w14:noSpellErr="1">
      <w:pPr>
        <w:rPr>
          <w:sz w:val="28"/>
          <w:szCs w:val="28"/>
        </w:rPr>
      </w:pPr>
      <w:r w:rsidRPr="62716DD8" w:rsidR="62716DD8">
        <w:rPr>
          <w:sz w:val="28"/>
          <w:szCs w:val="28"/>
        </w:rPr>
        <w:t xml:space="preserve">Submit the assignment:  </w:t>
      </w:r>
    </w:p>
    <w:p w:rsidR="000B7451" w:rsidP="62716DD8" w:rsidRDefault="000B7451" w14:paraId="5DA5509C" w14:textId="7604080D" w14:noSpellErr="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62716DD8" w:rsidR="62716DD8">
        <w:rPr>
          <w:sz w:val="28"/>
          <w:szCs w:val="28"/>
        </w:rPr>
        <w:t>When you</w:t>
      </w:r>
      <w:r w:rsidRPr="62716DD8" w:rsidR="62716DD8">
        <w:rPr>
          <w:sz w:val="28"/>
          <w:szCs w:val="28"/>
        </w:rPr>
        <w:t xml:space="preserve"> have completed the slide show, you will need to “Produce” it.</w:t>
      </w:r>
    </w:p>
    <w:p w:rsidR="009A5F70" w:rsidP="62716DD8" w:rsidRDefault="009A5F70" w14:paraId="13B5D828" w14:textId="6BDF9126" w14:noSpellErr="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62716DD8" w:rsidR="62716DD8">
        <w:rPr>
          <w:sz w:val="28"/>
          <w:szCs w:val="28"/>
        </w:rPr>
        <w:t>Once Produced, you will see a “Share Link”</w:t>
      </w:r>
    </w:p>
    <w:p w:rsidR="008E3985" w:rsidP="62716DD8" w:rsidRDefault="604FE9F3" w14:paraId="434FCFE1" w14:textId="317FB4A8" w14:noSpellErr="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62716DD8" w:rsidR="62716DD8">
        <w:rPr>
          <w:sz w:val="28"/>
          <w:szCs w:val="28"/>
        </w:rPr>
        <w:t xml:space="preserve">Submit </w:t>
      </w:r>
      <w:r w:rsidRPr="62716DD8" w:rsidR="62716DD8">
        <w:rPr>
          <w:sz w:val="28"/>
          <w:szCs w:val="28"/>
        </w:rPr>
        <w:t xml:space="preserve">the “Link” </w:t>
      </w:r>
      <w:r w:rsidRPr="62716DD8" w:rsidR="62716DD8">
        <w:rPr>
          <w:sz w:val="28"/>
          <w:szCs w:val="28"/>
        </w:rPr>
        <w:t xml:space="preserve">in the </w:t>
      </w:r>
      <w:r w:rsidRPr="62716DD8" w:rsidR="62716DD8">
        <w:rPr>
          <w:sz w:val="28"/>
          <w:szCs w:val="28"/>
        </w:rPr>
        <w:t xml:space="preserve">text entry tab in </w:t>
      </w:r>
      <w:r w:rsidRPr="62716DD8" w:rsidR="62716DD8">
        <w:rPr>
          <w:sz w:val="28"/>
          <w:szCs w:val="28"/>
        </w:rPr>
        <w:t>CANVAS.</w:t>
      </w:r>
      <w:bookmarkStart w:name="_GoBack" w:id="0"/>
      <w:bookmarkEnd w:id="0"/>
    </w:p>
    <w:p w:rsidR="00134256" w:rsidP="00134256" w:rsidRDefault="00134256" w14:paraId="2ED28FAD" w14:textId="77777777">
      <w:pPr>
        <w:rPr>
          <w:sz w:val="28"/>
        </w:rPr>
      </w:pPr>
    </w:p>
    <w:p w:rsidRPr="00134256" w:rsidR="00134256" w:rsidP="00134256" w:rsidRDefault="00134256" w14:paraId="4BCBABE4" w14:textId="4AC8C06C">
      <w:pPr>
        <w:rPr>
          <w:sz w:val="28"/>
        </w:rPr>
      </w:pPr>
    </w:p>
    <w:p w:rsidR="008E3985" w:rsidP="008E3985" w:rsidRDefault="008E3985" w14:paraId="434FCFE2" w14:textId="77777777">
      <w:pPr>
        <w:jc w:val="center"/>
        <w:rPr>
          <w:rFonts w:ascii="Britannic Bold" w:hAnsi="Britannic Bold"/>
        </w:rPr>
      </w:pPr>
    </w:p>
    <w:p w:rsidR="008E3985" w:rsidP="008E3985" w:rsidRDefault="008E3985" w14:paraId="434FCFE3" w14:textId="77777777">
      <w:pPr>
        <w:rPr>
          <w:rFonts w:ascii="Britannic Bold" w:hAnsi="Britannic Bold"/>
        </w:rPr>
      </w:pPr>
    </w:p>
    <w:p w:rsidR="008E3985" w:rsidP="008E3985" w:rsidRDefault="008E3985" w14:paraId="434FCFE4" w14:textId="77777777">
      <w:pPr>
        <w:rPr>
          <w:rFonts w:ascii="Britannic Bold" w:hAnsi="Britannic Bold"/>
        </w:rPr>
      </w:pPr>
    </w:p>
    <w:p w:rsidRPr="008E3985" w:rsidR="008E3985" w:rsidP="008E3985" w:rsidRDefault="008E3985" w14:paraId="434FCFE5" w14:textId="77777777">
      <w:pPr>
        <w:rPr>
          <w:rFonts w:ascii="Britannic Bold" w:hAnsi="Britannic Bold"/>
        </w:rPr>
      </w:pPr>
    </w:p>
    <w:sectPr w:rsidRPr="008E3985" w:rsidR="008E398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442E3"/>
    <w:multiLevelType w:val="hybridMultilevel"/>
    <w:tmpl w:val="7F8E113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17E785F"/>
    <w:multiLevelType w:val="hybridMultilevel"/>
    <w:tmpl w:val="46E40DB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A633A73"/>
    <w:multiLevelType w:val="hybridMultilevel"/>
    <w:tmpl w:val="2982B5E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dirty"/>
  <w:zoom w:percent="15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985"/>
    <w:rsid w:val="000B7451"/>
    <w:rsid w:val="00134256"/>
    <w:rsid w:val="001B4127"/>
    <w:rsid w:val="008E3985"/>
    <w:rsid w:val="009539FE"/>
    <w:rsid w:val="009A5F70"/>
    <w:rsid w:val="00EF6CC9"/>
    <w:rsid w:val="604FE9F3"/>
    <w:rsid w:val="62716DD8"/>
    <w:rsid w:val="767DD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FCFD3"/>
  <w15:chartTrackingRefBased/>
  <w15:docId w15:val="{8FC90E33-F842-4207-9AA0-1672F8B5E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  <w:color w:val="1F4D78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character" w:styleId="Mention">
    <w:name w:val="Mention"/>
    <w:basedOn w:val="DefaultParagraphFont"/>
    <w:uiPriority w:val="99"/>
    <w:semiHidden/>
    <w:unhideWhenUsed/>
    <w:rsid w:val="009539F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hyperlink" Target="https://animoto.com/" TargetMode="External" Id="R6cb09362f40a4014" /><Relationship Type="http://schemas.openxmlformats.org/officeDocument/2006/relationships/hyperlink" Target="https://animoto.com/blog/news/creating-your-first-animoto-video/" TargetMode="External" Id="Rba3d7d1f4da24cb0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taurone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TC102786999[[fn=Single spaced (blank)]].dotx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Tiffany Taurone</lastModifiedBy>
  <revision>6</revision>
  <dcterms:created xsi:type="dcterms:W3CDTF">2014-10-29T21:42:00.0000000Z</dcterms:created>
  <dcterms:modified xsi:type="dcterms:W3CDTF">2018-10-05T17:59:38.8376311Z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